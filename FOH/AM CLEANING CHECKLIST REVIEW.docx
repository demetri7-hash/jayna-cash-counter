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DA86D" w14:textId="7371AC2D" w:rsidR="00086134" w:rsidRDefault="00CF4567" w:rsidP="00CF4567">
      <w:pPr>
        <w:pStyle w:val="JOBTITLETITLE"/>
      </w:pPr>
      <w:r>
        <w:t>AM CLEANING CHECKLIST REVIEW</w:t>
      </w:r>
    </w:p>
    <w:p w14:paraId="4267F449" w14:textId="057D3074" w:rsidR="00CF4567" w:rsidRDefault="00CF4567"/>
    <w:p w14:paraId="792701D7" w14:textId="66A7701C" w:rsidR="00CF4567" w:rsidRDefault="00CF4567" w:rsidP="00CF4567">
      <w:pPr>
        <w:pStyle w:val="MULTIPLENAMESEMPLOYEE"/>
      </w:pPr>
      <w:r>
        <w:t>REVIEWED BY:________________________ DATE:___________</w:t>
      </w:r>
    </w:p>
    <w:p w14:paraId="48974054" w14:textId="77777777" w:rsidR="00CF4567" w:rsidRDefault="00CF4567" w:rsidP="00CF4567">
      <w:pPr>
        <w:pStyle w:val="MULTIPLENAMESEMPLOYEE"/>
      </w:pPr>
    </w:p>
    <w:p w14:paraId="5FDF22F8" w14:textId="77777777" w:rsidR="00CF4567" w:rsidRPr="00674B0C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EE0000"/>
          <w:kern w:val="0"/>
          <w:sz w:val="18"/>
          <w:szCs w:val="18"/>
          <w14:ligatures w14:val="none"/>
        </w:rPr>
      </w:pPr>
    </w:p>
    <w:p w14:paraId="48E2CDF4" w14:textId="77777777" w:rsidR="00CF4567" w:rsidRPr="00674B0C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b/>
          <w:bCs/>
          <w:i/>
          <w:iCs/>
          <w:kern w:val="0"/>
          <w:sz w:val="18"/>
          <w:szCs w:val="18"/>
          <w14:ligatures w14:val="none"/>
        </w:rPr>
      </w:pPr>
      <w:r w:rsidRPr="00674B0C">
        <w:rPr>
          <w:rFonts w:asciiTheme="majorHAnsi" w:eastAsia="Times New Roman" w:hAnsiTheme="majorHAnsi" w:cs="Times New Roman"/>
          <w:b/>
          <w:bCs/>
          <w:i/>
          <w:iCs/>
          <w:kern w:val="0"/>
          <w:sz w:val="18"/>
          <w:szCs w:val="18"/>
          <w14:ligatures w14:val="none"/>
        </w:rPr>
        <w:t>1 – MAJOR ISSUES | 3 – ACCEPTABLE | 5 – GUEST-READY</w:t>
      </w:r>
    </w:p>
    <w:p w14:paraId="4003E49B" w14:textId="77777777" w:rsidR="00CF4567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</w:p>
    <w:p w14:paraId="7065D56A" w14:textId="77777777" w:rsidR="00CF4567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</w:p>
    <w:p w14:paraId="0DB92BD0" w14:textId="28AAC69A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SWEEPING (CRUMBS, LITTER, SPIDERWEBS, TRASH)</w:t>
      </w:r>
    </w:p>
    <w:p w14:paraId="13D2780C" w14:textId="77777777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RATING: </w:t>
      </w:r>
      <w:r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t>_____</w:t>
      </w:r>
      <w:r w:rsidRPr="00674B0C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/5</w:t>
      </w: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NOTES:</w:t>
      </w:r>
    </w:p>
    <w:p w14:paraId="0C5421A7" w14:textId="77777777" w:rsidR="00CF4567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129BCD7A" w14:textId="77777777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7E267192" w14:textId="0FD25463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CHAIRS (PUT DOWN AND NEATLY TUCKED IN TO EACH TABLE)</w:t>
      </w:r>
    </w:p>
    <w:p w14:paraId="23DFED58" w14:textId="77777777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RATING:  </w:t>
      </w:r>
      <w:r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t>_____</w:t>
      </w:r>
      <w:r w:rsidRPr="00674B0C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/5</w:t>
      </w: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NOTES:</w:t>
      </w:r>
    </w:p>
    <w:p w14:paraId="60A113D2" w14:textId="77777777" w:rsidR="00CF4567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1E824ABD" w14:textId="77777777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0779FA46" w14:textId="77777777" w:rsidR="00CF4567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</w:p>
    <w:p w14:paraId="6D82F916" w14:textId="5E0F4E20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EXTERIOR OF BUILDING AND PARKING LOT (CLEAR OF DEBRIS AND TRASH)</w:t>
      </w:r>
    </w:p>
    <w:p w14:paraId="549AC0E5" w14:textId="77777777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RATING:: </w:t>
      </w:r>
      <w:r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t>_____</w:t>
      </w:r>
      <w:r w:rsidRPr="00674B0C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/5</w:t>
      </w: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NOTES:</w:t>
      </w:r>
    </w:p>
    <w:p w14:paraId="4FE6ED6D" w14:textId="77777777" w:rsidR="00CF4567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692F5F70" w14:textId="77777777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596D3AA8" w14:textId="04FC7CEE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DUMPSTER AREA (KEPT LOCKED, CLEAN, NOTHING OVERFLOWING IN THE BINS)</w:t>
      </w:r>
    </w:p>
    <w:p w14:paraId="4E70193F" w14:textId="77777777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RATING:: </w:t>
      </w:r>
      <w:r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t>_____</w:t>
      </w:r>
      <w:r w:rsidRPr="00674B0C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/5</w:t>
      </w: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NOTES:</w:t>
      </w:r>
    </w:p>
    <w:p w14:paraId="3D85540A" w14:textId="77777777" w:rsidR="00CF4567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3EF5C86B" w14:textId="77777777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761680F7" w14:textId="77777777" w:rsidR="00CF4567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</w:p>
    <w:p w14:paraId="585E8A9A" w14:textId="4BB6E6BC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BATHROOMS (SINKS, MIRRORS, SOAP, DRYER, TOWELS, PERMITER LIP DUSTED?)</w:t>
      </w:r>
    </w:p>
    <w:p w14:paraId="3DF80DFD" w14:textId="77777777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RATING : </w:t>
      </w:r>
      <w:r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t>_____</w:t>
      </w:r>
      <w:r w:rsidRPr="00674B0C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/5</w:t>
      </w: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NOTES:</w:t>
      </w:r>
    </w:p>
    <w:p w14:paraId="703D66CB" w14:textId="77777777" w:rsidR="00CF4567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7E9D6950" w14:textId="77777777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77DE0DBB" w14:textId="77777777" w:rsidR="00CF4567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</w:p>
    <w:p w14:paraId="1CC1BFE3" w14:textId="124E575A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TOILETS (SPECIFICALLY THE ENTIRE WHITE PORCELAIN, TOP TO BOTTOM- WIPED? CLEAN? SANITIZED?)</w:t>
      </w:r>
    </w:p>
    <w:p w14:paraId="4FEB322B" w14:textId="77777777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RATING: </w:t>
      </w:r>
      <w:r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t>_____</w:t>
      </w:r>
      <w:r w:rsidRPr="00674B0C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/5</w:t>
      </w: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NOTES:</w:t>
      </w:r>
    </w:p>
    <w:p w14:paraId="0CF07923" w14:textId="77777777" w:rsidR="00CF4567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0063DB35" w14:textId="77777777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11DD292B" w14:textId="77777777" w:rsidR="00CF4567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</w:p>
    <w:p w14:paraId="6C8110D7" w14:textId="69238265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FLOORS IN BATHROOM (SWEPT, MOPPED, AREA BEHIND AND AROUND TOILETS)</w:t>
      </w:r>
    </w:p>
    <w:p w14:paraId="2E6FF57C" w14:textId="77777777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RATING: </w:t>
      </w:r>
      <w:r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__</w:t>
      </w:r>
      <w:r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t>____</w:t>
      </w:r>
      <w:r w:rsidRPr="00674B0C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/5</w:t>
      </w: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NOTES:</w:t>
      </w:r>
    </w:p>
    <w:p w14:paraId="182958F6" w14:textId="77777777" w:rsidR="00CF4567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054690B7" w14:textId="77777777" w:rsidR="00CF4567" w:rsidRPr="00D0670E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7F2A6A8F" w14:textId="77777777" w:rsidR="00CF4567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</w:p>
    <w:p w14:paraId="48A7263F" w14:textId="77777777" w:rsidR="0034601E" w:rsidRDefault="0034601E" w:rsidP="00CF4567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CONTAINER STATUS (CLEAN, TIDY, ORGANIZED, NO UNOPENED BOXED ON THE GROUND)</w:t>
      </w:r>
      <w:r w:rsidR="00CF4567"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</w:p>
    <w:p w14:paraId="1946E4FD" w14:textId="5F152130" w:rsidR="00CF4567" w:rsidRPr="00674B0C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RATING:</w:t>
      </w:r>
      <w:r w:rsidRPr="00674B0C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 </w:t>
      </w:r>
      <w:r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t>______</w:t>
      </w:r>
      <w:r w:rsidRPr="00674B0C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/5</w:t>
      </w: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NOTES:</w:t>
      </w:r>
    </w:p>
    <w:p w14:paraId="4FCB8D42" w14:textId="77777777" w:rsidR="00CF4567" w:rsidRPr="007F0B7F" w:rsidRDefault="00CF4567" w:rsidP="00CF4567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21ABF3BC" w14:textId="77777777" w:rsidR="00CF4567" w:rsidRPr="00336022" w:rsidRDefault="00CF4567" w:rsidP="00CF4567">
      <w:pPr>
        <w:pStyle w:val="MULTIPLENAMESEMPLOYEE"/>
      </w:pPr>
    </w:p>
    <w:sectPr w:rsidR="00CF4567" w:rsidRPr="00336022" w:rsidSect="00631055">
      <w:footerReference w:type="even" r:id="rId6"/>
      <w:footerReference w:type="default" r:id="rId7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FE596" w14:textId="77777777" w:rsidR="002F18E8" w:rsidRDefault="002F18E8" w:rsidP="00DC5E6E">
      <w:r>
        <w:separator/>
      </w:r>
    </w:p>
  </w:endnote>
  <w:endnote w:type="continuationSeparator" w:id="0">
    <w:p w14:paraId="1ACC22CE" w14:textId="77777777" w:rsidR="002F18E8" w:rsidRDefault="002F18E8" w:rsidP="00DC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Black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02331347"/>
      <w:docPartObj>
        <w:docPartGallery w:val="Page Numbers (Bottom of Page)"/>
        <w:docPartUnique/>
      </w:docPartObj>
    </w:sdtPr>
    <w:sdtContent>
      <w:p w14:paraId="14089992" w14:textId="77777777" w:rsidR="00DC5E6E" w:rsidRDefault="00DC5E6E" w:rsidP="00BE5E6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23380935"/>
      <w:docPartObj>
        <w:docPartGallery w:val="Page Numbers (Bottom of Page)"/>
        <w:docPartUnique/>
      </w:docPartObj>
    </w:sdtPr>
    <w:sdtContent>
      <w:p w14:paraId="28F82446" w14:textId="77777777" w:rsidR="00DC5E6E" w:rsidRDefault="00DC5E6E" w:rsidP="00DC5E6E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29447AD" w14:textId="77777777" w:rsidR="00DC5E6E" w:rsidRDefault="00DC5E6E" w:rsidP="00DC5E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33CFD" w14:textId="77777777" w:rsidR="00DC5E6E" w:rsidRPr="005D40B6" w:rsidRDefault="005D40B6" w:rsidP="00DC5E6E">
    <w:pPr>
      <w:pStyle w:val="Footer"/>
      <w:ind w:right="360"/>
      <w:rPr>
        <w:rFonts w:ascii="Aptos Light" w:hAnsi="Aptos Light" w:cs="Times New Roman"/>
        <w:i/>
        <w:iCs/>
        <w:kern w:val="0"/>
      </w:rPr>
    </w:pPr>
    <w:r w:rsidRPr="005D40B6">
      <w:rPr>
        <w:rFonts w:ascii="Aptos Light" w:hAnsi="Aptos Light" w:cs="Times New Roman"/>
        <w:i/>
        <w:iCs/>
        <w:kern w:val="0"/>
      </w:rPr>
      <w:tab/>
    </w:r>
    <w:r w:rsidRPr="005D40B6">
      <w:rPr>
        <w:rFonts w:ascii="Aptos Light" w:hAnsi="Aptos Light" w:cs="Times New Roman"/>
        <w:i/>
        <w:iCs/>
        <w:kern w:val="0"/>
      </w:rPr>
      <w:tab/>
      <w:t xml:space="preserve">Page </w:t>
    </w:r>
    <w:r w:rsidRPr="005D40B6">
      <w:rPr>
        <w:rFonts w:ascii="Aptos Light" w:hAnsi="Aptos Light" w:cs="Times New Roman"/>
        <w:i/>
        <w:iCs/>
        <w:kern w:val="0"/>
      </w:rPr>
      <w:fldChar w:fldCharType="begin"/>
    </w:r>
    <w:r w:rsidRPr="005D40B6">
      <w:rPr>
        <w:rFonts w:ascii="Aptos Light" w:hAnsi="Aptos Light" w:cs="Times New Roman"/>
        <w:i/>
        <w:iCs/>
        <w:kern w:val="0"/>
      </w:rPr>
      <w:instrText xml:space="preserve"> PAGE </w:instrText>
    </w:r>
    <w:r w:rsidRPr="005D40B6">
      <w:rPr>
        <w:rFonts w:ascii="Aptos Light" w:hAnsi="Aptos Light" w:cs="Times New Roman"/>
        <w:i/>
        <w:iCs/>
        <w:kern w:val="0"/>
      </w:rPr>
      <w:fldChar w:fldCharType="separate"/>
    </w:r>
    <w:r w:rsidRPr="005D40B6">
      <w:rPr>
        <w:rFonts w:ascii="Aptos Light" w:hAnsi="Aptos Light" w:cs="Times New Roman"/>
        <w:i/>
        <w:iCs/>
        <w:noProof/>
        <w:kern w:val="0"/>
      </w:rPr>
      <w:t>- 1 -</w:t>
    </w:r>
    <w:r w:rsidRPr="005D40B6">
      <w:rPr>
        <w:rFonts w:ascii="Aptos Light" w:hAnsi="Aptos Light" w:cs="Times New Roman"/>
        <w:i/>
        <w:iCs/>
        <w:kern w:val="0"/>
      </w:rPr>
      <w:fldChar w:fldCharType="end"/>
    </w:r>
    <w:r w:rsidRPr="005D40B6">
      <w:rPr>
        <w:rFonts w:ascii="Aptos Light" w:hAnsi="Aptos Light" w:cs="Times New Roman"/>
        <w:i/>
        <w:iCs/>
        <w:kern w:val="0"/>
      </w:rPr>
      <w:t>/</w:t>
    </w:r>
    <w:r w:rsidRPr="005D40B6">
      <w:rPr>
        <w:rFonts w:ascii="Aptos Light" w:hAnsi="Aptos Light" w:cs="Times New Roman"/>
        <w:i/>
        <w:iCs/>
        <w:kern w:val="0"/>
      </w:rPr>
      <w:fldChar w:fldCharType="begin"/>
    </w:r>
    <w:r w:rsidRPr="005D40B6">
      <w:rPr>
        <w:rFonts w:ascii="Aptos Light" w:hAnsi="Aptos Light" w:cs="Times New Roman"/>
        <w:i/>
        <w:iCs/>
        <w:kern w:val="0"/>
      </w:rPr>
      <w:instrText xml:space="preserve"> NUMPAGES </w:instrText>
    </w:r>
    <w:r w:rsidRPr="005D40B6">
      <w:rPr>
        <w:rFonts w:ascii="Aptos Light" w:hAnsi="Aptos Light" w:cs="Times New Roman"/>
        <w:i/>
        <w:iCs/>
        <w:kern w:val="0"/>
      </w:rPr>
      <w:fldChar w:fldCharType="separate"/>
    </w:r>
    <w:r w:rsidRPr="005D40B6">
      <w:rPr>
        <w:rFonts w:ascii="Aptos Light" w:hAnsi="Aptos Light" w:cs="Times New Roman"/>
        <w:i/>
        <w:iCs/>
        <w:noProof/>
        <w:kern w:val="0"/>
      </w:rPr>
      <w:t>2</w:t>
    </w:r>
    <w:r w:rsidRPr="005D40B6">
      <w:rPr>
        <w:rFonts w:ascii="Aptos Light" w:hAnsi="Aptos Light" w:cs="Times New Roman"/>
        <w:i/>
        <w:iCs/>
        <w:kern w:val="0"/>
      </w:rPr>
      <w:fldChar w:fldCharType="end"/>
    </w:r>
  </w:p>
  <w:p w14:paraId="6E276BA2" w14:textId="77777777" w:rsidR="005D40B6" w:rsidRPr="005D40B6" w:rsidRDefault="005D40B6" w:rsidP="00DC5E6E">
    <w:pPr>
      <w:pStyle w:val="Footer"/>
      <w:ind w:right="360"/>
      <w:rPr>
        <w:rFonts w:ascii="Aptos Light" w:hAnsi="Aptos Light" w:cs="Times New Roman"/>
        <w:i/>
        <w:iCs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40582" w14:textId="77777777" w:rsidR="002F18E8" w:rsidRDefault="002F18E8" w:rsidP="00DC5E6E">
      <w:r>
        <w:separator/>
      </w:r>
    </w:p>
  </w:footnote>
  <w:footnote w:type="continuationSeparator" w:id="0">
    <w:p w14:paraId="1A48E986" w14:textId="77777777" w:rsidR="002F18E8" w:rsidRDefault="002F18E8" w:rsidP="00DC5E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4567"/>
    <w:rsid w:val="00005FCF"/>
    <w:rsid w:val="00086134"/>
    <w:rsid w:val="000D07F0"/>
    <w:rsid w:val="001D78CB"/>
    <w:rsid w:val="001F17C4"/>
    <w:rsid w:val="001F4971"/>
    <w:rsid w:val="00253368"/>
    <w:rsid w:val="002F18E8"/>
    <w:rsid w:val="00300A0F"/>
    <w:rsid w:val="003247DC"/>
    <w:rsid w:val="00336022"/>
    <w:rsid w:val="0034601E"/>
    <w:rsid w:val="005D40B6"/>
    <w:rsid w:val="00625880"/>
    <w:rsid w:val="00625FD8"/>
    <w:rsid w:val="00627AEC"/>
    <w:rsid w:val="00631055"/>
    <w:rsid w:val="00B61CC8"/>
    <w:rsid w:val="00CF4567"/>
    <w:rsid w:val="00D03459"/>
    <w:rsid w:val="00D51055"/>
    <w:rsid w:val="00D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4A76"/>
  <w15:docId w15:val="{126184F5-1358-DA44-8E7A-F33216B9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67"/>
    <w:pPr>
      <w:suppressAutoHyphens w:val="0"/>
      <w:spacing w:after="160" w:line="278" w:lineRule="auto"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 w:line="240" w:lineRule="auto"/>
    </w:pPr>
    <w:rPr>
      <w:rFonts w:ascii="Liberation Sans" w:eastAsia="Noto Sans CJK SC" w:hAnsi="Liberation Sans" w:cs="Noto Sans Devanagari"/>
      <w:sz w:val="28"/>
      <w:szCs w:val="28"/>
      <w:lang w:eastAsia="zh-CN" w:bidi="hi-IN"/>
      <w14:ligatures w14:val="none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Aptos" w:eastAsia="Noto Serif CJK SC" w:hAnsi="Aptos" w:cs="Noto Sans Devanagari"/>
      <w:lang w:eastAsia="zh-CN" w:bidi="hi-IN"/>
      <w14:ligatures w14:val="none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 w:line="240" w:lineRule="auto"/>
    </w:pPr>
    <w:rPr>
      <w:rFonts w:ascii="Aptos" w:eastAsia="Noto Serif CJK SC" w:hAnsi="Aptos" w:cs="Noto Sans Devanagari"/>
      <w:i/>
      <w:iCs/>
      <w:lang w:eastAsia="zh-CN" w:bidi="hi-IN"/>
      <w14:ligatures w14:val="none"/>
    </w:rPr>
  </w:style>
  <w:style w:type="paragraph" w:customStyle="1" w:styleId="Index">
    <w:name w:val="Index"/>
    <w:basedOn w:val="Normal"/>
    <w:qFormat/>
    <w:pPr>
      <w:suppressLineNumbers/>
      <w:suppressAutoHyphens/>
      <w:spacing w:after="0" w:line="240" w:lineRule="auto"/>
    </w:pPr>
    <w:rPr>
      <w:rFonts w:ascii="Aptos" w:eastAsia="Noto Serif CJK SC" w:hAnsi="Aptos" w:cs="Noto Sans Devanagari"/>
      <w:lang w:eastAsia="zh-CN" w:bidi="hi-IN"/>
      <w14:ligatures w14:val="none"/>
    </w:rPr>
  </w:style>
  <w:style w:type="paragraph" w:customStyle="1" w:styleId="SUBHEADS">
    <w:name w:val="SUBHEADS"/>
    <w:basedOn w:val="Normal"/>
    <w:autoRedefine/>
    <w:qFormat/>
    <w:rsid w:val="00336022"/>
    <w:pPr>
      <w:suppressAutoHyphens/>
      <w:spacing w:after="0" w:line="240" w:lineRule="auto"/>
    </w:pPr>
    <w:rPr>
      <w:rFonts w:ascii="Aptos Black" w:eastAsia="Noto Serif CJK SC" w:hAnsi="Aptos Black" w:cs="Noto Sans Devanagari"/>
      <w:b/>
      <w:caps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C5E6E"/>
    <w:pPr>
      <w:tabs>
        <w:tab w:val="center" w:pos="4680"/>
        <w:tab w:val="right" w:pos="9360"/>
      </w:tabs>
      <w:suppressAutoHyphens/>
      <w:spacing w:after="0" w:line="240" w:lineRule="auto"/>
    </w:pPr>
    <w:rPr>
      <w:rFonts w:ascii="Aptos" w:eastAsia="Noto Serif CJK SC" w:hAnsi="Aptos" w:cs="Mangal"/>
      <w:szCs w:val="21"/>
      <w:lang w:eastAsia="zh-CN" w:bidi="hi-I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DC5E6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C5E6E"/>
    <w:pPr>
      <w:tabs>
        <w:tab w:val="center" w:pos="4680"/>
        <w:tab w:val="right" w:pos="9360"/>
      </w:tabs>
      <w:suppressAutoHyphens/>
      <w:spacing w:after="0" w:line="240" w:lineRule="auto"/>
    </w:pPr>
    <w:rPr>
      <w:rFonts w:ascii="Aptos" w:eastAsia="Noto Serif CJK SC" w:hAnsi="Aptos" w:cs="Mangal"/>
      <w:szCs w:val="21"/>
      <w:lang w:eastAsia="zh-CN" w:bidi="hi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C5E6E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DC5E6E"/>
  </w:style>
  <w:style w:type="character" w:customStyle="1" w:styleId="apple-converted-space">
    <w:name w:val="apple-converted-space"/>
    <w:basedOn w:val="DefaultParagraphFont"/>
    <w:rsid w:val="00DC5E6E"/>
  </w:style>
  <w:style w:type="paragraph" w:customStyle="1" w:styleId="HEADSTITLES">
    <w:name w:val="HEADS TITLES"/>
    <w:basedOn w:val="SUBHEADS"/>
    <w:autoRedefine/>
    <w:qFormat/>
    <w:rsid w:val="005D40B6"/>
    <w:rPr>
      <w:sz w:val="32"/>
    </w:rPr>
  </w:style>
  <w:style w:type="paragraph" w:customStyle="1" w:styleId="PAGETITLE">
    <w:name w:val="PAGE TITLE"/>
    <w:basedOn w:val="Normal"/>
    <w:qFormat/>
    <w:rsid w:val="00B61CC8"/>
    <w:pPr>
      <w:suppressAutoHyphens/>
      <w:spacing w:after="0" w:line="240" w:lineRule="auto"/>
    </w:pPr>
    <w:rPr>
      <w:rFonts w:ascii="Aptos Black" w:eastAsia="Noto Serif CJK SC" w:hAnsi="Aptos Black" w:cs="Noto Sans Devanagari"/>
      <w:b/>
      <w:bCs/>
      <w:color w:val="7F7F7F" w:themeColor="text2" w:themeTint="80"/>
      <w:sz w:val="36"/>
      <w:szCs w:val="36"/>
      <w:lang w:eastAsia="zh-CN" w:bidi="hi-IN"/>
      <w14:ligatures w14:val="none"/>
    </w:rPr>
  </w:style>
  <w:style w:type="paragraph" w:customStyle="1" w:styleId="Style1">
    <w:name w:val="Style1"/>
    <w:basedOn w:val="Normal"/>
    <w:autoRedefine/>
    <w:qFormat/>
    <w:rsid w:val="00B61CC8"/>
    <w:pPr>
      <w:suppressAutoHyphens/>
      <w:spacing w:after="0" w:line="240" w:lineRule="auto"/>
    </w:pPr>
    <w:rPr>
      <w:rFonts w:ascii="Aptos Black" w:eastAsia="Noto Serif CJK SC" w:hAnsi="Aptos Black" w:cs="Noto Sans Devanagari"/>
      <w:b/>
      <w:bCs/>
      <w:color w:val="7F7F7F" w:themeColor="text2" w:themeTint="80"/>
      <w:sz w:val="36"/>
      <w:szCs w:val="36"/>
      <w:lang w:eastAsia="zh-CN" w:bidi="hi-IN"/>
      <w14:ligatures w14:val="none"/>
    </w:rPr>
  </w:style>
  <w:style w:type="paragraph" w:customStyle="1" w:styleId="JOBDESCTITLE">
    <w:name w:val="JOB DESC TITLE"/>
    <w:basedOn w:val="HEADSTITLES"/>
    <w:autoRedefine/>
    <w:qFormat/>
    <w:rsid w:val="00B61CC8"/>
    <w:rPr>
      <w:color w:val="7F7F7F" w:themeColor="text2" w:themeTint="80"/>
      <w:sz w:val="36"/>
      <w:szCs w:val="28"/>
    </w:rPr>
  </w:style>
  <w:style w:type="paragraph" w:customStyle="1" w:styleId="JOBTITLETITLE">
    <w:name w:val="JOB TITLE TITLE"/>
    <w:basedOn w:val="HEADSTITLES"/>
    <w:autoRedefine/>
    <w:qFormat/>
    <w:rsid w:val="00CF4567"/>
    <w:rPr>
      <w:sz w:val="36"/>
      <w:szCs w:val="28"/>
    </w:rPr>
  </w:style>
  <w:style w:type="paragraph" w:customStyle="1" w:styleId="EMPNAMETITLE">
    <w:name w:val="EMP NAME TITLE"/>
    <w:basedOn w:val="HEADSTITLES"/>
    <w:autoRedefine/>
    <w:qFormat/>
    <w:rsid w:val="00B61CC8"/>
    <w:rPr>
      <w:i/>
      <w:iCs/>
      <w:sz w:val="36"/>
      <w:szCs w:val="28"/>
    </w:rPr>
  </w:style>
  <w:style w:type="paragraph" w:customStyle="1" w:styleId="MULTIPLENAMESEMPLOYEE">
    <w:name w:val="MULTIPLE NAMES EMPLOYEE"/>
    <w:basedOn w:val="EMPNAMETITLE"/>
    <w:autoRedefine/>
    <w:qFormat/>
    <w:rsid w:val="00CF4567"/>
    <w:rPr>
      <w:color w:val="808080" w:themeColor="background2" w:themeShade="80"/>
      <w:sz w:val="22"/>
      <w:szCs w:val="20"/>
    </w:rPr>
  </w:style>
  <w:style w:type="paragraph" w:customStyle="1" w:styleId="EMPNAMEMULTIPLE">
    <w:name w:val="EMP NAME MULTIPLE"/>
    <w:basedOn w:val="EMPNAMETITLE"/>
    <w:autoRedefine/>
    <w:qFormat/>
    <w:rsid w:val="001F4971"/>
    <w:rPr>
      <w:rFonts w:ascii="Aptos" w:hAnsi="Aptos"/>
      <w:b w:val="0"/>
      <w:i w:val="0"/>
      <w:color w:val="808080" w:themeColor="background2" w:themeShade="80"/>
      <w:sz w:val="24"/>
    </w:rPr>
  </w:style>
  <w:style w:type="paragraph" w:customStyle="1" w:styleId="tableheads">
    <w:name w:val="table heads"/>
    <w:basedOn w:val="SUBHEADS"/>
    <w:autoRedefine/>
    <w:qFormat/>
    <w:rsid w:val="001D78CB"/>
    <w:pPr>
      <w:suppressAutoHyphens w:val="0"/>
      <w:spacing w:after="200"/>
    </w:pPr>
    <w:rPr>
      <w:rFonts w:eastAsia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metrigregorakis/Library/Group%20Containers/UBF8T346G9.Office/User%20Content.localized/Templates.localized/JAYNA%20DOCUMENTS.dotx" TargetMode="Externa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JAYNA DOCUMENTS.dotx</Template>
  <TotalTime>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Demetri Gregorakis</dc:creator>
  <cp:lastModifiedBy>Demetri Gregorakis</cp:lastModifiedBy>
  <cp:revision>3</cp:revision>
  <cp:lastPrinted>2025-08-31T18:53:00Z</cp:lastPrinted>
  <dcterms:created xsi:type="dcterms:W3CDTF">2025-09-04T16:56:00Z</dcterms:created>
  <dcterms:modified xsi:type="dcterms:W3CDTF">2025-10-03T18:32:00Z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2025-08-30T22:04:07Z</dcterms:created>
  <dc:creator/>
  <dc:description/>
  <dc:language>en-US</dc:language>
  <cp:lastModifiedBy/>
  <dcterms:modified xsi:type="dcterms:W3CDTF">2025-08-30T22:05:01Z</dcterms:modified>
  <cp:revision>1</cp:revision>
  <dc:subject/>
  <dc:title/>
</cp:coreProperties>
</file>